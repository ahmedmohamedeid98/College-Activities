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F5A" w:rsidRDefault="002F1CA6" w:rsidP="00C00F5A">
      <w:pPr>
        <w:pStyle w:val="Title"/>
      </w:pPr>
      <w:r>
        <w:t>How MS word search and replace?</w:t>
      </w:r>
    </w:p>
    <w:p w:rsidR="00C00F5A" w:rsidRDefault="00C00F5A" w:rsidP="00965D17">
      <w:pPr>
        <w:rPr>
          <w:rFonts w:ascii="Georgia" w:hAnsi="Georgia"/>
          <w:color w:val="333333"/>
        </w:rPr>
      </w:pPr>
      <w:r w:rsidRPr="00C00F5A">
        <w:rPr>
          <w:rFonts w:ascii="Georgia" w:hAnsi="Georgia"/>
          <w:i/>
          <w:iCs/>
          <w:color w:val="333333"/>
          <w:sz w:val="28"/>
          <w:szCs w:val="28"/>
          <w:u w:val="single"/>
        </w:rPr>
        <w:t>Part1 of my search</w:t>
      </w:r>
      <w:r>
        <w:rPr>
          <w:rFonts w:ascii="Georgia" w:hAnsi="Georgia"/>
          <w:color w:val="333333"/>
        </w:rPr>
        <w:t>:</w:t>
      </w:r>
    </w:p>
    <w:p w:rsidR="00965D17" w:rsidRDefault="002F1CA6" w:rsidP="00965D17">
      <w:pPr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Usually Microsoft Office would use </w:t>
      </w:r>
      <w:r w:rsidRPr="00784FE8">
        <w:rPr>
          <w:rFonts w:ascii="Georgia" w:hAnsi="Georgia"/>
          <w:color w:val="FF0000"/>
          <w:u w:val="single"/>
        </w:rPr>
        <w:t>a back end regular expression engine</w:t>
      </w:r>
      <w:r w:rsidRPr="00784FE8">
        <w:rPr>
          <w:rFonts w:ascii="Georgia" w:hAnsi="Georgia"/>
          <w:color w:val="FF0000"/>
        </w:rPr>
        <w:t xml:space="preserve"> </w:t>
      </w:r>
      <w:r>
        <w:rPr>
          <w:rFonts w:ascii="Georgia" w:hAnsi="Georgia"/>
          <w:color w:val="333333"/>
        </w:rPr>
        <w:t xml:space="preserve">and perform </w:t>
      </w:r>
      <w:r w:rsidRPr="00784FE8">
        <w:rPr>
          <w:rFonts w:ascii="Georgia" w:hAnsi="Georgia"/>
          <w:color w:val="FF0000"/>
        </w:rPr>
        <w:t>pattern matching</w:t>
      </w:r>
      <w:r w:rsidRPr="000E4D23">
        <w:rPr>
          <w:rFonts w:ascii="Georgia" w:hAnsi="Georgia"/>
          <w:b/>
          <w:bCs/>
          <w:color w:val="333333"/>
        </w:rPr>
        <w:t>.</w:t>
      </w:r>
    </w:p>
    <w:p w:rsidR="00965D17" w:rsidRDefault="003E2731" w:rsidP="000E4D23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A </w:t>
      </w:r>
      <w:r w:rsidRPr="00784FE8">
        <w:rPr>
          <w:rFonts w:ascii="Segoe UI" w:hAnsi="Segoe UI" w:cs="Segoe UI"/>
          <w:color w:val="FF0000"/>
          <w:u w:val="single"/>
          <w:shd w:val="clear" w:color="auto" w:fill="FFFFFF"/>
        </w:rPr>
        <w:t>regular expression</w:t>
      </w:r>
      <w:r w:rsidRPr="00784FE8">
        <w:rPr>
          <w:rFonts w:ascii="Segoe UI" w:hAnsi="Segoe UI" w:cs="Segoe UI"/>
          <w:color w:val="FF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is a pattern that the regular expression engine attempts to match in input text. A pattern consists of one or more character literals, operators, or constructs.</w:t>
      </w:r>
    </w:p>
    <w:p w:rsidR="000E4D23" w:rsidRDefault="000E4D23" w:rsidP="000E4D23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784FE8">
        <w:rPr>
          <w:rFonts w:ascii="Arial" w:hAnsi="Arial" w:cs="Arial"/>
          <w:color w:val="FF0000"/>
          <w:shd w:val="clear" w:color="auto" w:fill="FFFFFF"/>
        </w:rPr>
        <w:t>Pattern matching </w:t>
      </w:r>
      <w:r>
        <w:rPr>
          <w:rFonts w:ascii="Arial" w:hAnsi="Arial" w:cs="Arial"/>
          <w:color w:val="222222"/>
          <w:shd w:val="clear" w:color="auto" w:fill="FFFFFF"/>
        </w:rPr>
        <w:t>in computer science is the checking and locating of specific sequences of data of some </w:t>
      </w:r>
      <w:r w:rsidRPr="00784FE8">
        <w:rPr>
          <w:rFonts w:ascii="Arial" w:hAnsi="Arial" w:cs="Arial"/>
          <w:color w:val="222222"/>
          <w:shd w:val="clear" w:color="auto" w:fill="FFFFFF"/>
        </w:rPr>
        <w:t>pattern</w:t>
      </w:r>
      <w:r>
        <w:rPr>
          <w:rFonts w:ascii="Arial" w:hAnsi="Arial" w:cs="Arial"/>
          <w:color w:val="222222"/>
          <w:shd w:val="clear" w:color="auto" w:fill="FFFFFF"/>
        </w:rPr>
        <w:t> among raw data or a sequence of tokens. Unlike </w:t>
      </w:r>
      <w:r w:rsidRPr="00784FE8">
        <w:rPr>
          <w:rFonts w:ascii="Arial" w:hAnsi="Arial" w:cs="Arial"/>
          <w:color w:val="222222"/>
          <w:shd w:val="clear" w:color="auto" w:fill="FFFFFF"/>
        </w:rPr>
        <w:t>pattern</w:t>
      </w:r>
      <w:r>
        <w:rPr>
          <w:rFonts w:ascii="Arial" w:hAnsi="Arial" w:cs="Arial"/>
          <w:color w:val="222222"/>
          <w:shd w:val="clear" w:color="auto" w:fill="FFFFFF"/>
        </w:rPr>
        <w:t> recognition, the </w:t>
      </w:r>
      <w:r w:rsidRPr="00784FE8">
        <w:rPr>
          <w:rFonts w:ascii="Arial" w:hAnsi="Arial" w:cs="Arial"/>
          <w:color w:val="222222"/>
          <w:shd w:val="clear" w:color="auto" w:fill="FFFFFF"/>
        </w:rPr>
        <w:t>match</w:t>
      </w:r>
      <w:r>
        <w:rPr>
          <w:rFonts w:ascii="Arial" w:hAnsi="Arial" w:cs="Arial"/>
          <w:color w:val="222222"/>
          <w:shd w:val="clear" w:color="auto" w:fill="FFFFFF"/>
        </w:rPr>
        <w:t> has to be exact in the case of </w:t>
      </w:r>
      <w:r w:rsidRPr="00784FE8">
        <w:rPr>
          <w:rFonts w:ascii="Arial" w:hAnsi="Arial" w:cs="Arial"/>
          <w:color w:val="222222"/>
          <w:shd w:val="clear" w:color="auto" w:fill="FFFFFF"/>
        </w:rPr>
        <w:t>pattern matching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.</w:t>
      </w:r>
      <w:bookmarkStart w:id="0" w:name="_GoBack"/>
      <w:bookmarkEnd w:id="0"/>
    </w:p>
    <w:p w:rsidR="00C00F5A" w:rsidRDefault="00C00F5A" w:rsidP="00C00F5A">
      <w:pPr>
        <w:rPr>
          <w:rFonts w:ascii="Georgia" w:hAnsi="Georgia"/>
          <w:color w:val="333333"/>
        </w:rPr>
      </w:pPr>
      <w:r>
        <w:rPr>
          <w:rFonts w:ascii="Georgia" w:hAnsi="Georgia"/>
          <w:i/>
          <w:iCs/>
          <w:color w:val="333333"/>
          <w:sz w:val="28"/>
          <w:szCs w:val="28"/>
          <w:u w:val="single"/>
        </w:rPr>
        <w:t>Part2</w:t>
      </w:r>
      <w:r w:rsidRPr="00C00F5A">
        <w:rPr>
          <w:rFonts w:ascii="Georgia" w:hAnsi="Georgia"/>
          <w:i/>
          <w:iCs/>
          <w:color w:val="333333"/>
          <w:sz w:val="28"/>
          <w:szCs w:val="28"/>
          <w:u w:val="single"/>
        </w:rPr>
        <w:t xml:space="preserve"> of my search</w:t>
      </w:r>
      <w:r>
        <w:rPr>
          <w:rFonts w:ascii="Georgia" w:hAnsi="Georgia"/>
          <w:color w:val="333333"/>
        </w:rPr>
        <w:t>:</w:t>
      </w:r>
    </w:p>
    <w:p w:rsidR="00C00F5A" w:rsidRDefault="00C00F5A" w:rsidP="000E4D23">
      <w:pPr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A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ccording to the source code for Word for Windows 1.1a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.</w:t>
      </w:r>
    </w:p>
    <w:p w:rsidR="000E4D23" w:rsidRDefault="00C00F5A" w:rsidP="000E4D23">
      <w:pPr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 originally it used the </w:t>
      </w:r>
      <w:r w:rsidRPr="00C00F5A">
        <w:rPr>
          <w:rFonts w:ascii="Segoe UI" w:hAnsi="Segoe UI" w:cs="Segoe UI"/>
          <w:color w:val="FF0000"/>
          <w:sz w:val="21"/>
          <w:szCs w:val="21"/>
          <w:u w:val="single"/>
          <w:shd w:val="clear" w:color="auto" w:fill="FFFFFF"/>
        </w:rPr>
        <w:t>Boyer-Moore algorithm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. (In that version, the Find ("Search") options were simpler than they are now - you got to specify the search direction, whether or not to search for whole words or not, and whether or not to match upper/lower case, there was a way to specify formatting, and there was some form of wildcard searching. </w:t>
      </w:r>
    </w:p>
    <w:p w:rsidR="00C00F5A" w:rsidRDefault="00C00F5A" w:rsidP="000E4D23">
      <w:r w:rsidRPr="00C00F5A">
        <w:rPr>
          <w:color w:val="FF0000"/>
          <w:u w:val="single"/>
        </w:rPr>
        <w:t>Boyer–Moore string-search algorithm</w:t>
      </w:r>
      <w:r w:rsidRPr="00C00F5A">
        <w:rPr>
          <w:color w:val="FF0000"/>
        </w:rPr>
        <w:t xml:space="preserve"> </w:t>
      </w:r>
      <w:r w:rsidRPr="00C00F5A">
        <w:t>is an efficient string-searching algorithm that is the standard benchmark for practical string-search literature</w:t>
      </w:r>
      <w:r>
        <w:t>.</w:t>
      </w:r>
    </w:p>
    <w:p w:rsidR="00C00F5A" w:rsidRDefault="00C00F5A" w:rsidP="000E4D23">
      <w:r w:rsidRPr="00C00F5A">
        <w:t>The algorithm preprocesses the string being searched for (</w:t>
      </w:r>
      <w:r w:rsidRPr="00C00F5A">
        <w:rPr>
          <w:color w:val="FF0000"/>
          <w:u w:val="single"/>
        </w:rPr>
        <w:t>the pattern</w:t>
      </w:r>
      <w:r w:rsidRPr="00C00F5A">
        <w:t>), but not the string being searched in (the text). It is thus well-suited for applications in which the pattern is much shorter than the text or where it persists across multiple searches.</w:t>
      </w:r>
    </w:p>
    <w:p w:rsidR="00C00F5A" w:rsidRDefault="00C00F5A" w:rsidP="00784FE8">
      <w:r w:rsidRPr="00C00F5A">
        <w:rPr>
          <w:rFonts w:ascii="Arial" w:hAnsi="Arial" w:cs="Arial"/>
          <w:color w:val="222222"/>
          <w:sz w:val="21"/>
          <w:szCs w:val="21"/>
          <w:shd w:val="clear" w:color="auto" w:fill="FFFFFF"/>
        </w:rPr>
        <w:t>The Boyer-Moore algorithm searches for occurrences of </w:t>
      </w:r>
      <w:r w:rsidRPr="00C00F5A">
        <w:rPr>
          <w:i/>
          <w:iCs/>
          <w:color w:val="222222"/>
          <w:sz w:val="25"/>
          <w:szCs w:val="25"/>
          <w:shd w:val="clear" w:color="auto" w:fill="FFFFFF"/>
        </w:rPr>
        <w:t>P</w:t>
      </w:r>
      <w:r w:rsidRPr="00C00F5A">
        <w:rPr>
          <w:rFonts w:ascii="Arial" w:hAnsi="Arial" w:cs="Arial"/>
          <w:color w:val="222222"/>
          <w:sz w:val="21"/>
          <w:szCs w:val="21"/>
          <w:shd w:val="clear" w:color="auto" w:fill="FFFFFF"/>
        </w:rPr>
        <w:t> in </w:t>
      </w:r>
      <w:r w:rsidRPr="00C00F5A">
        <w:rPr>
          <w:i/>
          <w:iCs/>
          <w:color w:val="222222"/>
          <w:sz w:val="25"/>
          <w:szCs w:val="25"/>
          <w:shd w:val="clear" w:color="auto" w:fill="FFFFFF"/>
        </w:rPr>
        <w:t>T</w:t>
      </w:r>
      <w:r w:rsidRPr="00C00F5A">
        <w:rPr>
          <w:rFonts w:ascii="Arial" w:hAnsi="Arial" w:cs="Arial"/>
          <w:color w:val="222222"/>
          <w:sz w:val="21"/>
          <w:szCs w:val="21"/>
          <w:shd w:val="clear" w:color="auto" w:fill="FFFFFF"/>
        </w:rPr>
        <w:t> by performing explicit character comparisons at different alignments. Instead of a </w:t>
      </w:r>
      <w:hyperlink r:id="rId7" w:tooltip="Brute-force search" w:history="1">
        <w:r w:rsidRPr="00784FE8">
          <w:rPr>
            <w:rFonts w:ascii="Arial" w:hAnsi="Arial" w:cs="Arial"/>
            <w:color w:val="FF0000"/>
            <w:sz w:val="21"/>
            <w:szCs w:val="21"/>
            <w:shd w:val="clear" w:color="auto" w:fill="FFFFFF"/>
          </w:rPr>
          <w:t>brute-force search</w:t>
        </w:r>
      </w:hyperlink>
      <w:r w:rsidRPr="00784FE8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C00F5A">
        <w:rPr>
          <w:rFonts w:ascii="Arial" w:hAnsi="Arial" w:cs="Arial"/>
          <w:color w:val="222222"/>
          <w:sz w:val="21"/>
          <w:szCs w:val="21"/>
          <w:shd w:val="clear" w:color="auto" w:fill="FFFFFF"/>
        </w:rPr>
        <w:t>of</w:t>
      </w:r>
      <w:r w:rsidR="00784FE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all alignments (of which there </w:t>
      </w:r>
      <w:r w:rsidRPr="00C00F5A">
        <w:rPr>
          <w:rFonts w:ascii="Arial" w:hAnsi="Arial" w:cs="Arial"/>
          <w:color w:val="222222"/>
          <w:sz w:val="21"/>
          <w:szCs w:val="21"/>
          <w:shd w:val="clear" w:color="auto" w:fill="FFFFFF"/>
        </w:rPr>
        <w:t>are </w:t>
      </w:r>
      <w:r w:rsidRPr="00C00F5A">
        <w:rPr>
          <w:rFonts w:ascii="Arial" w:hAnsi="Arial" w:cs="Arial"/>
          <w:vanish/>
          <w:color w:val="222222"/>
          <w:sz w:val="25"/>
          <w:szCs w:val="25"/>
          <w:shd w:val="clear" w:color="auto" w:fill="FFFFFF"/>
        </w:rPr>
        <w:t>{\displaystyle m-n+1}</w:t>
      </w:r>
      <w:r w:rsidRPr="00C00F5A">
        <w:rPr>
          <w:rFonts w:ascii="Arial" w:hAnsi="Arial" w:cs="Arial"/>
          <w:color w:val="222222"/>
          <w:sz w:val="21"/>
          <w:szCs w:val="21"/>
          <w:shd w:val="clear" w:color="auto" w:fill="FFFFFF"/>
        </w:rPr>
        <w:t>), Boyer-Moore uses information gained by preprocessing </w:t>
      </w:r>
      <w:r w:rsidRPr="00C00F5A">
        <w:rPr>
          <w:i/>
          <w:iCs/>
          <w:color w:val="222222"/>
          <w:sz w:val="25"/>
          <w:szCs w:val="25"/>
          <w:shd w:val="clear" w:color="auto" w:fill="FFFFFF"/>
        </w:rPr>
        <w:t>P</w:t>
      </w:r>
      <w:r w:rsidRPr="00C00F5A">
        <w:rPr>
          <w:rFonts w:ascii="Arial" w:hAnsi="Arial" w:cs="Arial"/>
          <w:color w:val="222222"/>
          <w:sz w:val="21"/>
          <w:szCs w:val="21"/>
          <w:shd w:val="clear" w:color="auto" w:fill="FFFFFF"/>
        </w:rPr>
        <w:t> to skip as many alignments as possible</w:t>
      </w:r>
      <w:r w:rsidR="00784FE8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sdt>
      <w:sdtPr>
        <w:alias w:val="Your Name:"/>
        <w:tag w:val="Your Name:"/>
        <w:id w:val="-80522426"/>
        <w:placeholder>
          <w:docPart w:val="D9151F1E50C64825A0506FE452548F8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15:appearance w15:val="hidden"/>
        <w:text w:multiLine="1"/>
      </w:sdtPr>
      <w:sdtEndPr/>
      <w:sdtContent>
        <w:p w:rsidR="00302A2C" w:rsidRPr="00302A2C" w:rsidRDefault="000E4D23" w:rsidP="00302A2C">
          <w:pPr>
            <w:pStyle w:val="Signature"/>
          </w:pPr>
          <w:r>
            <w:t>Name : Ahmed Mohamed eid</w:t>
          </w:r>
        </w:p>
      </w:sdtContent>
    </w:sdt>
    <w:sectPr w:rsidR="00302A2C" w:rsidRPr="00302A2C" w:rsidSect="00673C35">
      <w:footerReference w:type="default" r:id="rId8"/>
      <w:pgSz w:w="12240" w:h="15840"/>
      <w:pgMar w:top="1008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3445" w:rsidRDefault="00983445">
      <w:pPr>
        <w:spacing w:after="0"/>
      </w:pPr>
      <w:r>
        <w:separator/>
      </w:r>
    </w:p>
  </w:endnote>
  <w:endnote w:type="continuationSeparator" w:id="0">
    <w:p w:rsidR="00983445" w:rsidRDefault="0098344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0C8B" w:rsidRDefault="000D5AB1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6387D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3445" w:rsidRDefault="00983445">
      <w:pPr>
        <w:spacing w:after="0"/>
      </w:pPr>
      <w:r>
        <w:separator/>
      </w:r>
    </w:p>
  </w:footnote>
  <w:footnote w:type="continuationSeparator" w:id="0">
    <w:p w:rsidR="00983445" w:rsidRDefault="0098344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6C52B42"/>
    <w:multiLevelType w:val="multilevel"/>
    <w:tmpl w:val="3810148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3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CA6"/>
    <w:rsid w:val="000D5AB1"/>
    <w:rsid w:val="000E4D23"/>
    <w:rsid w:val="002045EB"/>
    <w:rsid w:val="0028372A"/>
    <w:rsid w:val="00293B83"/>
    <w:rsid w:val="002F1CA6"/>
    <w:rsid w:val="00302A2C"/>
    <w:rsid w:val="00381669"/>
    <w:rsid w:val="003E2731"/>
    <w:rsid w:val="0052105A"/>
    <w:rsid w:val="00673C35"/>
    <w:rsid w:val="006A3CE7"/>
    <w:rsid w:val="0076387D"/>
    <w:rsid w:val="00784FE8"/>
    <w:rsid w:val="008537D0"/>
    <w:rsid w:val="008F15C5"/>
    <w:rsid w:val="00965D17"/>
    <w:rsid w:val="00983445"/>
    <w:rsid w:val="00A27383"/>
    <w:rsid w:val="00A736B0"/>
    <w:rsid w:val="00C00F5A"/>
    <w:rsid w:val="00C83E3C"/>
    <w:rsid w:val="00C905D4"/>
    <w:rsid w:val="00D02A74"/>
    <w:rsid w:val="00D905F1"/>
    <w:rsid w:val="00DF5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52F42"/>
  <w15:chartTrackingRefBased/>
  <w15:docId w15:val="{9F4D9AC7-9656-4D86-89D4-D10E599E0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7383"/>
  </w:style>
  <w:style w:type="paragraph" w:styleId="Heading1">
    <w:name w:val="heading 1"/>
    <w:basedOn w:val="Normal"/>
    <w:link w:val="Heading1Char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Date">
    <w:name w:val="Date"/>
    <w:basedOn w:val="Normal"/>
    <w:next w:val="Address"/>
    <w:link w:val="DateChar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673C35"/>
    <w:rPr>
      <w:b/>
      <w:bCs/>
      <w:color w:val="0D0D0D" w:themeColor="text1" w:themeTint="F2"/>
    </w:rPr>
  </w:style>
  <w:style w:type="paragraph" w:customStyle="1" w:styleId="Address">
    <w:name w:val="Address"/>
    <w:basedOn w:val="Normal"/>
    <w:next w:val="Salutation"/>
    <w:uiPriority w:val="3"/>
    <w:qFormat/>
    <w:rsid w:val="00965D17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D5AB1"/>
    <w:pPr>
      <w:spacing w:after="0"/>
      <w:jc w:val="right"/>
    </w:pPr>
    <w:rPr>
      <w:rFonts w:eastAsiaTheme="minorEastAsia"/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0D5AB1"/>
    <w:rPr>
      <w:rFonts w:eastAsiaTheme="minorEastAsia"/>
      <w:color w:val="2A7B88" w:themeColor="accent1" w:themeShade="BF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D5AB1"/>
    <w:pPr>
      <w:spacing w:after="0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0D5AB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PlaceholderText">
    <w:name w:val="Placeholder Text"/>
    <w:basedOn w:val="DefaultParagraphFont"/>
    <w:uiPriority w:val="99"/>
    <w:semiHidden/>
    <w:rsid w:val="00DF56DD"/>
    <w:rPr>
      <w:color w:val="3A3836" w:themeColor="background2" w:themeShade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F56DD"/>
    <w:rPr>
      <w:i/>
      <w:iCs/>
      <w:color w:val="2A7B88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DF56DD"/>
    <w:rPr>
      <w:color w:val="2A7B88" w:themeColor="accent1" w:themeShade="BF"/>
      <w:u w:val="singl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F56DD"/>
    <w:rPr>
      <w:szCs w:val="1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F56DD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736B0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56DD"/>
    <w:rPr>
      <w:rFonts w:ascii="Segoe UI" w:hAnsi="Segoe UI" w:cs="Segoe UI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6B0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6B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6B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6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6B0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736B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36B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6B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736B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736B0"/>
    <w:rPr>
      <w:rFonts w:ascii="Consolas" w:hAnsi="Consolas"/>
      <w:szCs w:val="21"/>
    </w:rPr>
  </w:style>
  <w:style w:type="character" w:customStyle="1" w:styleId="texhtml">
    <w:name w:val="texhtml"/>
    <w:basedOn w:val="DefaultParagraphFont"/>
    <w:rsid w:val="00C00F5A"/>
  </w:style>
  <w:style w:type="character" w:customStyle="1" w:styleId="mwe-math-mathml-inline">
    <w:name w:val="mwe-math-mathml-inline"/>
    <w:basedOn w:val="DefaultParagraphFont"/>
    <w:rsid w:val="00C00F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Brute-force_sear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hmed%20eid\AppData\Roaming\Microsoft\Templates\Cover%20letter%20(blu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9151F1E50C64825A0506FE452548F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C8569D-6582-49BE-B25A-925B2199E427}"/>
      </w:docPartPr>
      <w:docPartBody>
        <w:p w:rsidR="001740A9" w:rsidRDefault="00570488">
          <w:pPr>
            <w:pStyle w:val="D9151F1E50C64825A0506FE452548F84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488"/>
    <w:rsid w:val="001740A9"/>
    <w:rsid w:val="002314F6"/>
    <w:rsid w:val="00570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3B3A30298724442AE2D4A0FF2228B5D">
    <w:name w:val="93B3A30298724442AE2D4A0FF2228B5D"/>
  </w:style>
  <w:style w:type="paragraph" w:customStyle="1" w:styleId="2EED6CC5692443C2A1146E5F89AEE3A3">
    <w:name w:val="2EED6CC5692443C2A1146E5F89AEE3A3"/>
  </w:style>
  <w:style w:type="paragraph" w:customStyle="1" w:styleId="E06C6CF201FB42EBB317C997E05EB0DD">
    <w:name w:val="E06C6CF201FB42EBB317C997E05EB0DD"/>
  </w:style>
  <w:style w:type="paragraph" w:customStyle="1" w:styleId="50E95717A0594901A61A9E294612A2D4">
    <w:name w:val="50E95717A0594901A61A9E294612A2D4"/>
  </w:style>
  <w:style w:type="paragraph" w:customStyle="1" w:styleId="5F5CBF9D752B43859FC1ED70CBE1F54F">
    <w:name w:val="5F5CBF9D752B43859FC1ED70CBE1F54F"/>
  </w:style>
  <w:style w:type="paragraph" w:customStyle="1" w:styleId="BC09819856DC4F47838CC94226AA666F">
    <w:name w:val="BC09819856DC4F47838CC94226AA666F"/>
  </w:style>
  <w:style w:type="paragraph" w:customStyle="1" w:styleId="B6C73EAC1BB64102AC333FD6BB0FCDFF">
    <w:name w:val="B6C73EAC1BB64102AC333FD6BB0FCDFF"/>
  </w:style>
  <w:style w:type="paragraph" w:customStyle="1" w:styleId="44CF304D87E144129AF22EB6A734D568">
    <w:name w:val="44CF304D87E144129AF22EB6A734D568"/>
  </w:style>
  <w:style w:type="paragraph" w:customStyle="1" w:styleId="35F08F2C9BFC4D8BB00E721B2AFAE37A">
    <w:name w:val="35F08F2C9BFC4D8BB00E721B2AFAE37A"/>
  </w:style>
  <w:style w:type="paragraph" w:customStyle="1" w:styleId="46F86D174E2E491F9E717F5309A4AA4A">
    <w:name w:val="46F86D174E2E491F9E717F5309A4AA4A"/>
  </w:style>
  <w:style w:type="paragraph" w:customStyle="1" w:styleId="EBF3E1EF28D1462CB3F313EEAD40CE3D">
    <w:name w:val="EBF3E1EF28D1462CB3F313EEAD40CE3D"/>
  </w:style>
  <w:style w:type="paragraph" w:customStyle="1" w:styleId="22124C364C254B9481A5870A35F828F4">
    <w:name w:val="22124C364C254B9481A5870A35F828F4"/>
  </w:style>
  <w:style w:type="paragraph" w:customStyle="1" w:styleId="D9151F1E50C64825A0506FE452548F84">
    <w:name w:val="D9151F1E50C64825A0506FE452548F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Cover letter (blue).dotx</Template>
  <TotalTime>115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Name : Ahmed Mohamed eid</dc:creator>
  <cp:keywords/>
  <dc:description/>
  <cp:lastModifiedBy>ahmed eid</cp:lastModifiedBy>
  <cp:revision>7</cp:revision>
  <dcterms:created xsi:type="dcterms:W3CDTF">2018-12-07T21:25:00Z</dcterms:created>
  <dcterms:modified xsi:type="dcterms:W3CDTF">2018-12-12T08:03:00Z</dcterms:modified>
</cp:coreProperties>
</file>